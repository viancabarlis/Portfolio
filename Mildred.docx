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57" w:type="pct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365"/>
        <w:gridCol w:w="4102"/>
      </w:tblGrid>
      <w:tr w:rsidR="007A0F44" w:rsidRPr="00921B40" w14:paraId="0F1BC662" w14:textId="77777777" w:rsidTr="006A05E9">
        <w:trPr>
          <w:trHeight w:hRule="exact" w:val="1212"/>
        </w:trPr>
        <w:tc>
          <w:tcPr>
            <w:tcW w:w="5365" w:type="dxa"/>
            <w:tcMar>
              <w:right w:w="144" w:type="dxa"/>
            </w:tcMar>
            <w:vAlign w:val="bottom"/>
          </w:tcPr>
          <w:p w14:paraId="76683A15" w14:textId="4AC86CC3" w:rsidR="007A0F44" w:rsidRPr="000C5359" w:rsidRDefault="00D34A12" w:rsidP="007206EA">
            <w:pPr>
              <w:pStyle w:val="Title"/>
              <w:rPr>
                <w:sz w:val="52"/>
                <w:szCs w:val="48"/>
              </w:rPr>
            </w:pPr>
            <w:r w:rsidRPr="000C5359">
              <w:rPr>
                <w:sz w:val="52"/>
                <w:szCs w:val="48"/>
              </w:rPr>
              <w:t>Mildred (Vianca)</w:t>
            </w:r>
          </w:p>
          <w:p w14:paraId="178933A3" w14:textId="68BCD3CC" w:rsidR="007A0F44" w:rsidRPr="00921B40" w:rsidRDefault="00D34A12" w:rsidP="007206EA">
            <w:pPr>
              <w:pStyle w:val="Subtitle"/>
            </w:pPr>
            <w:r w:rsidRPr="000C5359">
              <w:rPr>
                <w:sz w:val="52"/>
                <w:szCs w:val="18"/>
              </w:rPr>
              <w:t>Barlis</w:t>
            </w:r>
          </w:p>
        </w:tc>
        <w:tc>
          <w:tcPr>
            <w:tcW w:w="4102" w:type="dxa"/>
            <w:tcMar>
              <w:left w:w="144" w:type="dxa"/>
            </w:tcMar>
            <w:vAlign w:val="bottom"/>
          </w:tcPr>
          <w:p w14:paraId="058EBF5F" w14:textId="3A735AA6" w:rsidR="007A0F44" w:rsidRPr="00921B40" w:rsidRDefault="00852BD7" w:rsidP="007206EA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D3984E6D570B496CA7F40ACEB70C3D8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345C92" w:rsidRPr="00921B40">
                  <w:t>Charlotte, NC</w:t>
                </w:r>
              </w:sdtContent>
            </w:sdt>
            <w:r w:rsidR="007A0F44" w:rsidRPr="00921B40">
              <w:t xml:space="preserve">  </w:t>
            </w:r>
            <w:r w:rsidR="007A0F44" w:rsidRPr="00921B40">
              <w:rPr>
                <w:noProof/>
              </w:rPr>
              <mc:AlternateContent>
                <mc:Choice Requires="wps">
                  <w:drawing>
                    <wp:inline distT="0" distB="0" distL="0" distR="0" wp14:anchorId="396AFCC2" wp14:editId="586F6595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00CF7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e84c22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0505A1B" w14:textId="17151422" w:rsidR="007A0F44" w:rsidRPr="00921B40" w:rsidRDefault="00852BD7" w:rsidP="007206EA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3C659C32EC2429496466B7331E6D6A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D34A12" w:rsidRPr="00921B40">
                  <w:t>(704) 685-6900</w:t>
                </w:r>
              </w:sdtContent>
            </w:sdt>
            <w:r w:rsidR="007A0F44" w:rsidRPr="00921B40">
              <w:t xml:space="preserve">  </w:t>
            </w:r>
            <w:r w:rsidR="007A0F44" w:rsidRPr="00921B40">
              <w:rPr>
                <w:noProof/>
              </w:rPr>
              <mc:AlternateContent>
                <mc:Choice Requires="wps">
                  <w:drawing>
                    <wp:inline distT="0" distB="0" distL="0" distR="0" wp14:anchorId="4498ED6E" wp14:editId="39D968CE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68730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e84c22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59D994C" w14:textId="62EFE486" w:rsidR="007A0F44" w:rsidRPr="00921B40" w:rsidRDefault="00852BD7" w:rsidP="007206EA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B5542F6732E240B2B2A87A5F9B39D71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620395" w:rsidRPr="00921B40">
                  <w:t>v</w:t>
                </w:r>
                <w:r w:rsidR="00D34A12" w:rsidRPr="00921B40">
                  <w:t>ianca.barlis@gmail.com</w:t>
                </w:r>
              </w:sdtContent>
            </w:sdt>
            <w:r w:rsidR="007A0F44" w:rsidRPr="00921B40">
              <w:t xml:space="preserve">  </w:t>
            </w:r>
            <w:r w:rsidR="007A0F44" w:rsidRPr="00921B40">
              <w:rPr>
                <w:noProof/>
              </w:rPr>
              <mc:AlternateContent>
                <mc:Choice Requires="wps">
                  <w:drawing>
                    <wp:inline distT="0" distB="0" distL="0" distR="0" wp14:anchorId="64968A7D" wp14:editId="7E4BCD9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F6DA3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e84c22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246D45CE" w14:textId="16A5CF4D" w:rsidR="007A0F44" w:rsidRPr="00921B40" w:rsidRDefault="00852BD7" w:rsidP="007206EA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DB28850A926D42AC9319FCCFEADC165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345C92" w:rsidRPr="00921B40">
                  <w:t>LinkedIn Profile</w:t>
                </w:r>
              </w:sdtContent>
            </w:sdt>
            <w:r w:rsidR="007A0F44" w:rsidRPr="00921B40">
              <w:t xml:space="preserve">  </w:t>
            </w:r>
            <w:r w:rsidR="007A0F44" w:rsidRPr="00921B40">
              <w:rPr>
                <w:noProof/>
              </w:rPr>
              <mc:AlternateContent>
                <mc:Choice Requires="wps">
                  <w:drawing>
                    <wp:inline distT="0" distB="0" distL="0" distR="0" wp14:anchorId="3D1A7D62" wp14:editId="627E01C4">
                      <wp:extent cx="109728" cy="109728"/>
                      <wp:effectExtent l="0" t="0" r="5080" b="5080"/>
                      <wp:docPr id="57" name="LinkedIn icon" descr="LinkedIn icon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E99E1E" id="LinkedIn icon" o:spid="_x0000_s1026" alt="LinkedIn icon" href="https://www.linkedin.com/in/mildred-barlis-0a0282142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e84c22 [3204]" stroked="f" strokeweight="0">
                      <v:fill o:detectmouseclick="t"/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769" w:type="pct"/>
        <w:tblInd w:w="-16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91"/>
        <w:gridCol w:w="10009"/>
      </w:tblGrid>
      <w:tr w:rsidR="000E24AC" w:rsidRPr="000A6C00" w14:paraId="1BC08B0F" w14:textId="77777777" w:rsidTr="00787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tcW w:w="791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37964936" w14:textId="77777777" w:rsidR="000E24AC" w:rsidRPr="000A6C00" w:rsidRDefault="00075B13" w:rsidP="007206EA">
            <w:pPr>
              <w:pStyle w:val="Icons"/>
              <w:rPr>
                <w:sz w:val="20"/>
                <w:szCs w:val="20"/>
              </w:rPr>
            </w:pPr>
            <w:r w:rsidRPr="000A6C00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8917D5F" wp14:editId="10D774E0">
                      <wp:extent cx="228600" cy="22860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6C82D1" id="Objective in circle icon" o:spid="_x0000_s1026" alt="Objective icon" style="width:18pt;height:18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uulA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84c22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09" w:type="dxa"/>
            <w:tcBorders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1B836B85" w14:textId="77777777" w:rsidR="000E24AC" w:rsidRPr="000A6C00" w:rsidRDefault="00852BD7" w:rsidP="007206EA">
            <w:pPr>
              <w:pStyle w:val="Heading1"/>
              <w:spacing w:before="80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Objective:"/>
                <w:tag w:val="Objective:"/>
                <w:id w:val="-376709012"/>
                <w:placeholder>
                  <w:docPart w:val="04C16F42CB3541E9B85D06690E3057BB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0A6C00">
                  <w:rPr>
                    <w:b/>
                    <w:sz w:val="28"/>
                    <w:szCs w:val="28"/>
                  </w:rPr>
                  <w:t>Objective</w:t>
                </w:r>
              </w:sdtContent>
            </w:sdt>
          </w:p>
        </w:tc>
      </w:tr>
    </w:tbl>
    <w:p w14:paraId="44A38BB3" w14:textId="3A254A79" w:rsidR="00A77B4D" w:rsidRPr="000A6C00" w:rsidRDefault="00620395" w:rsidP="007206EA">
      <w:pPr>
        <w:tabs>
          <w:tab w:val="left" w:pos="90"/>
        </w:tabs>
        <w:ind w:left="-810"/>
        <w:rPr>
          <w:sz w:val="20"/>
          <w:szCs w:val="20"/>
          <w:lang w:val="en"/>
        </w:rPr>
      </w:pPr>
      <w:r w:rsidRPr="000A6C00">
        <w:rPr>
          <w:sz w:val="20"/>
          <w:szCs w:val="20"/>
          <w:lang w:val="en"/>
        </w:rPr>
        <w:t>T</w:t>
      </w:r>
      <w:r w:rsidR="00D34A12" w:rsidRPr="000A6C00">
        <w:rPr>
          <w:sz w:val="20"/>
          <w:szCs w:val="20"/>
          <w:lang w:val="en"/>
        </w:rPr>
        <w:t xml:space="preserve">o obtain a position in </w:t>
      </w:r>
      <w:r w:rsidR="00664F2D">
        <w:rPr>
          <w:sz w:val="20"/>
          <w:szCs w:val="20"/>
          <w:lang w:val="en"/>
        </w:rPr>
        <w:t xml:space="preserve">the </w:t>
      </w:r>
      <w:r w:rsidR="001A3620">
        <w:rPr>
          <w:sz w:val="20"/>
          <w:szCs w:val="20"/>
          <w:lang w:val="en"/>
        </w:rPr>
        <w:t>t</w:t>
      </w:r>
      <w:r w:rsidR="00664F2D">
        <w:rPr>
          <w:sz w:val="20"/>
          <w:szCs w:val="20"/>
          <w:lang w:val="en"/>
        </w:rPr>
        <w:t>echnology</w:t>
      </w:r>
      <w:r w:rsidR="00D34A12" w:rsidRPr="000A6C00">
        <w:rPr>
          <w:sz w:val="20"/>
          <w:szCs w:val="20"/>
          <w:lang w:val="en"/>
        </w:rPr>
        <w:t xml:space="preserve"> industry that will utilize my skills, educational background, experience, and ability to work well with others.  I have a strong knowledge in Human-Computer Interaction and a passion </w:t>
      </w:r>
      <w:r w:rsidR="005D3E5B">
        <w:rPr>
          <w:sz w:val="20"/>
          <w:szCs w:val="20"/>
          <w:lang w:val="en"/>
        </w:rPr>
        <w:t>to work with a team</w:t>
      </w:r>
      <w:r w:rsidR="00D34A12" w:rsidRPr="000A6C00">
        <w:rPr>
          <w:sz w:val="20"/>
          <w:szCs w:val="20"/>
          <w:lang w:val="en"/>
        </w:rPr>
        <w:t xml:space="preserve">.  I strive to be helpful to clients and to contribute my skills to the company.  I am determined to broaden my knowledge </w:t>
      </w:r>
      <w:r w:rsidR="005D3E5B">
        <w:rPr>
          <w:sz w:val="20"/>
          <w:szCs w:val="20"/>
          <w:lang w:val="en"/>
        </w:rPr>
        <w:t>by</w:t>
      </w:r>
      <w:r w:rsidR="00D34A12" w:rsidRPr="000A6C00">
        <w:rPr>
          <w:sz w:val="20"/>
          <w:szCs w:val="20"/>
          <w:lang w:val="en"/>
        </w:rPr>
        <w:t xml:space="preserve"> learning</w:t>
      </w:r>
      <w:r w:rsidR="005D3E5B">
        <w:rPr>
          <w:sz w:val="20"/>
          <w:szCs w:val="20"/>
          <w:lang w:val="en"/>
        </w:rPr>
        <w:t>,</w:t>
      </w:r>
      <w:r w:rsidR="00D34A12" w:rsidRPr="000A6C00">
        <w:rPr>
          <w:sz w:val="20"/>
          <w:szCs w:val="20"/>
          <w:lang w:val="en"/>
        </w:rPr>
        <w:t xml:space="preserve"> which enables me to adapt quickly.</w:t>
      </w:r>
    </w:p>
    <w:tbl>
      <w:tblPr>
        <w:tblStyle w:val="TableGrid"/>
        <w:tblW w:w="5962" w:type="pct"/>
        <w:tblInd w:w="-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85"/>
        <w:gridCol w:w="10376"/>
      </w:tblGrid>
      <w:tr w:rsidR="00A77B4D" w:rsidRPr="000A6C00" w14:paraId="4F4262FB" w14:textId="77777777" w:rsidTr="0089542A">
        <w:tc>
          <w:tcPr>
            <w:tcW w:w="785" w:type="dxa"/>
            <w:tcMar>
              <w:right w:w="216" w:type="dxa"/>
            </w:tcMar>
            <w:vAlign w:val="bottom"/>
          </w:tcPr>
          <w:p w14:paraId="51333648" w14:textId="77777777" w:rsidR="00A77B4D" w:rsidRPr="000A6C00" w:rsidRDefault="00075B13" w:rsidP="007206EA">
            <w:pPr>
              <w:pStyle w:val="Icons"/>
              <w:rPr>
                <w:sz w:val="20"/>
                <w:szCs w:val="20"/>
              </w:rPr>
            </w:pPr>
            <w:r w:rsidRPr="000A6C00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3F240D1" wp14:editId="0A4F3C95">
                      <wp:extent cx="228600" cy="22860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ACFFD2" id="Education in circle icon" o:spid="_x0000_s1026" alt="Education icon" style="width:18pt;height:18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P6nN+UYAAA2jwAADgAAAAAAAAAAAAAAAAAuAgAAZHJzL2Uy&#10;b0RvYy54bWxQSwECLQAUAAYACAAAACEA+AwpmdgAAAADAQAADwAAAAAAAAAAAAAAAAA/GwAAZHJz&#10;L2Rvd25yZXYueG1sUEsFBgAAAAAEAAQA8wAAAEQ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84c22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375" w:type="dxa"/>
          </w:tcPr>
          <w:p w14:paraId="34B64358" w14:textId="77777777" w:rsidR="00A77B4D" w:rsidRPr="000A6C00" w:rsidRDefault="00852BD7" w:rsidP="007206EA">
            <w:pPr>
              <w:pStyle w:val="Heading1"/>
              <w:spacing w:before="80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Education:"/>
                <w:tag w:val="Education:"/>
                <w:id w:val="1586649636"/>
                <w:placeholder>
                  <w:docPart w:val="2F92F5628EC64E1E9CCA9263167527B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0A6C00">
                  <w:rPr>
                    <w:sz w:val="28"/>
                    <w:szCs w:val="28"/>
                  </w:rPr>
                  <w:t>Education</w:t>
                </w:r>
              </w:sdtContent>
            </w:sdt>
          </w:p>
        </w:tc>
      </w:tr>
    </w:tbl>
    <w:p w14:paraId="40DC131F" w14:textId="718E36F2" w:rsidR="007C0E0E" w:rsidRPr="000A6C00" w:rsidRDefault="00D34A12" w:rsidP="007206EA">
      <w:pPr>
        <w:pStyle w:val="Heading2"/>
        <w:ind w:left="-810" w:right="-720"/>
        <w:rPr>
          <w:sz w:val="24"/>
          <w:szCs w:val="24"/>
        </w:rPr>
      </w:pPr>
      <w:r w:rsidRPr="000A6C00">
        <w:rPr>
          <w:sz w:val="24"/>
          <w:szCs w:val="24"/>
        </w:rPr>
        <w:t>Computer Science, B.A.</w:t>
      </w:r>
      <w:r w:rsidR="007C0E0E" w:rsidRPr="000A6C00">
        <w:rPr>
          <w:sz w:val="24"/>
          <w:szCs w:val="24"/>
        </w:rPr>
        <w:t xml:space="preserve"> | </w:t>
      </w:r>
      <w:r w:rsidRPr="000A6C00">
        <w:rPr>
          <w:rStyle w:val="Emphasis"/>
          <w:sz w:val="24"/>
          <w:szCs w:val="24"/>
        </w:rPr>
        <w:t>University of North Carolina at Charlotte</w:t>
      </w:r>
    </w:p>
    <w:p w14:paraId="55D6613B" w14:textId="22E49409" w:rsidR="007C0E0E" w:rsidRPr="000A6C00" w:rsidRDefault="00C328F1" w:rsidP="007206EA">
      <w:pPr>
        <w:pStyle w:val="Heading3"/>
        <w:ind w:left="-810" w:right="-720"/>
        <w:rPr>
          <w:sz w:val="22"/>
          <w:szCs w:val="22"/>
        </w:rPr>
      </w:pPr>
      <w:r>
        <w:rPr>
          <w:sz w:val="22"/>
          <w:szCs w:val="22"/>
        </w:rPr>
        <w:t>jan</w:t>
      </w:r>
      <w:r w:rsidR="00666F2C">
        <w:rPr>
          <w:sz w:val="22"/>
          <w:szCs w:val="22"/>
        </w:rPr>
        <w:t>uary</w:t>
      </w:r>
      <w:r>
        <w:rPr>
          <w:sz w:val="22"/>
          <w:szCs w:val="22"/>
        </w:rPr>
        <w:t xml:space="preserve"> </w:t>
      </w:r>
      <w:r w:rsidR="00D34A12" w:rsidRPr="000A6C00">
        <w:rPr>
          <w:sz w:val="22"/>
          <w:szCs w:val="22"/>
        </w:rPr>
        <w:t>2018</w:t>
      </w:r>
      <w:r w:rsidR="007C0E0E" w:rsidRPr="000A6C00">
        <w:rPr>
          <w:sz w:val="22"/>
          <w:szCs w:val="22"/>
        </w:rPr>
        <w:t xml:space="preserve"> – </w:t>
      </w:r>
      <w:r>
        <w:rPr>
          <w:sz w:val="22"/>
          <w:szCs w:val="22"/>
        </w:rPr>
        <w:t>Dec</w:t>
      </w:r>
      <w:r w:rsidR="00666F2C">
        <w:rPr>
          <w:sz w:val="22"/>
          <w:szCs w:val="22"/>
        </w:rPr>
        <w:t>ember</w:t>
      </w:r>
      <w:r>
        <w:rPr>
          <w:sz w:val="22"/>
          <w:szCs w:val="22"/>
        </w:rPr>
        <w:t xml:space="preserve"> </w:t>
      </w:r>
      <w:r w:rsidR="00D34A12" w:rsidRPr="000A6C00">
        <w:rPr>
          <w:sz w:val="22"/>
          <w:szCs w:val="22"/>
        </w:rPr>
        <w:t>2020</w:t>
      </w:r>
    </w:p>
    <w:p w14:paraId="2CF180D7" w14:textId="77777777" w:rsidR="00997E02" w:rsidRPr="000A6C00" w:rsidRDefault="00981CB8" w:rsidP="007206EA">
      <w:pPr>
        <w:spacing w:after="0"/>
        <w:ind w:left="-810" w:right="-720"/>
        <w:rPr>
          <w:sz w:val="20"/>
          <w:szCs w:val="20"/>
        </w:rPr>
      </w:pPr>
      <w:r w:rsidRPr="000A6C00">
        <w:rPr>
          <w:sz w:val="20"/>
          <w:szCs w:val="20"/>
        </w:rPr>
        <w:t>Concentration in Information Technology</w:t>
      </w:r>
      <w:r w:rsidR="00997E02" w:rsidRPr="000A6C00">
        <w:rPr>
          <w:sz w:val="20"/>
          <w:szCs w:val="20"/>
        </w:rPr>
        <w:t xml:space="preserve"> and International Studies Minor</w:t>
      </w:r>
    </w:p>
    <w:p w14:paraId="7DD052EC" w14:textId="7D510863" w:rsidR="00981CB8" w:rsidRPr="000A6C00" w:rsidRDefault="00997E02" w:rsidP="007206EA">
      <w:pPr>
        <w:spacing w:after="0"/>
        <w:ind w:left="-810" w:right="-720"/>
        <w:rPr>
          <w:sz w:val="20"/>
          <w:szCs w:val="20"/>
        </w:rPr>
      </w:pPr>
      <w:r w:rsidRPr="000A6C00">
        <w:rPr>
          <w:sz w:val="20"/>
          <w:szCs w:val="20"/>
        </w:rPr>
        <w:t>GPA: 3.4</w:t>
      </w:r>
      <w:r w:rsidR="00FC15C5">
        <w:rPr>
          <w:sz w:val="20"/>
          <w:szCs w:val="20"/>
        </w:rPr>
        <w:t>3</w:t>
      </w:r>
      <w:r w:rsidRPr="000A6C00">
        <w:rPr>
          <w:sz w:val="20"/>
          <w:szCs w:val="20"/>
        </w:rPr>
        <w:t xml:space="preserve"> </w:t>
      </w:r>
      <w:r w:rsidRPr="000D46FD">
        <w:rPr>
          <w:i/>
          <w:iCs/>
          <w:sz w:val="20"/>
          <w:szCs w:val="20"/>
        </w:rPr>
        <w:t>Cum Laude Graduate</w:t>
      </w:r>
    </w:p>
    <w:p w14:paraId="34110665" w14:textId="3F2B0C93" w:rsidR="007C0E0E" w:rsidRPr="000A6C00" w:rsidRDefault="00D34A12" w:rsidP="007206EA">
      <w:pPr>
        <w:pStyle w:val="Heading2"/>
        <w:ind w:left="-810" w:right="-720"/>
        <w:rPr>
          <w:sz w:val="24"/>
          <w:szCs w:val="24"/>
        </w:rPr>
      </w:pPr>
      <w:r w:rsidRPr="000A6C00">
        <w:rPr>
          <w:sz w:val="24"/>
          <w:szCs w:val="24"/>
        </w:rPr>
        <w:t>Information Technology, M.S.</w:t>
      </w:r>
      <w:r w:rsidR="007C0E0E" w:rsidRPr="000A6C00">
        <w:rPr>
          <w:sz w:val="24"/>
          <w:szCs w:val="24"/>
        </w:rPr>
        <w:t xml:space="preserve"> | </w:t>
      </w:r>
      <w:bookmarkStart w:id="0" w:name="_Hlk60512087"/>
      <w:r w:rsidRPr="000A6C00">
        <w:rPr>
          <w:rStyle w:val="Emphasis"/>
          <w:sz w:val="24"/>
          <w:szCs w:val="24"/>
        </w:rPr>
        <w:t>Univer</w:t>
      </w:r>
      <w:bookmarkEnd w:id="0"/>
      <w:r w:rsidRPr="000A6C00">
        <w:rPr>
          <w:rStyle w:val="Emphasis"/>
          <w:sz w:val="24"/>
          <w:szCs w:val="24"/>
        </w:rPr>
        <w:t>sity of North Carolina at Charlotte</w:t>
      </w:r>
    </w:p>
    <w:p w14:paraId="0C2F2CEE" w14:textId="0A7F6800" w:rsidR="007C0E0E" w:rsidRPr="000A6C00" w:rsidRDefault="00C328F1" w:rsidP="007206EA">
      <w:pPr>
        <w:pStyle w:val="Heading3"/>
        <w:ind w:left="-810" w:right="-720"/>
        <w:rPr>
          <w:sz w:val="22"/>
          <w:szCs w:val="22"/>
        </w:rPr>
      </w:pPr>
      <w:r>
        <w:rPr>
          <w:sz w:val="22"/>
          <w:szCs w:val="22"/>
        </w:rPr>
        <w:t>jan</w:t>
      </w:r>
      <w:r w:rsidR="00666F2C">
        <w:rPr>
          <w:sz w:val="22"/>
          <w:szCs w:val="22"/>
        </w:rPr>
        <w:t>uary</w:t>
      </w:r>
      <w:r>
        <w:rPr>
          <w:sz w:val="22"/>
          <w:szCs w:val="22"/>
        </w:rPr>
        <w:t xml:space="preserve"> </w:t>
      </w:r>
      <w:r w:rsidR="00D34A12" w:rsidRPr="000A6C00">
        <w:rPr>
          <w:sz w:val="22"/>
          <w:szCs w:val="22"/>
        </w:rPr>
        <w:t>2020</w:t>
      </w:r>
      <w:r w:rsidR="007C0E0E" w:rsidRPr="000A6C00">
        <w:rPr>
          <w:sz w:val="22"/>
          <w:szCs w:val="22"/>
        </w:rPr>
        <w:t xml:space="preserve"> – </w:t>
      </w:r>
      <w:r>
        <w:rPr>
          <w:sz w:val="22"/>
          <w:szCs w:val="22"/>
        </w:rPr>
        <w:t>dec</w:t>
      </w:r>
      <w:r w:rsidR="00666F2C">
        <w:rPr>
          <w:sz w:val="22"/>
          <w:szCs w:val="22"/>
        </w:rPr>
        <w:t>ember</w:t>
      </w:r>
      <w:r>
        <w:rPr>
          <w:sz w:val="22"/>
          <w:szCs w:val="22"/>
        </w:rPr>
        <w:t xml:space="preserve"> </w:t>
      </w:r>
      <w:r w:rsidR="00D34A12" w:rsidRPr="000A6C00">
        <w:rPr>
          <w:sz w:val="22"/>
          <w:szCs w:val="22"/>
        </w:rPr>
        <w:t>2021</w:t>
      </w:r>
    </w:p>
    <w:p w14:paraId="5B5F348B" w14:textId="6A3C3962" w:rsidR="00E347DB" w:rsidRPr="000A6C00" w:rsidRDefault="00E347DB" w:rsidP="007206EA">
      <w:pPr>
        <w:spacing w:after="0"/>
        <w:ind w:left="-810" w:right="-720"/>
        <w:rPr>
          <w:sz w:val="20"/>
          <w:szCs w:val="20"/>
        </w:rPr>
      </w:pPr>
      <w:r w:rsidRPr="000A6C00">
        <w:rPr>
          <w:sz w:val="20"/>
          <w:szCs w:val="20"/>
        </w:rPr>
        <w:t>Concentration in Human-Computer Design and Web Development</w:t>
      </w:r>
    </w:p>
    <w:p w14:paraId="08DB70F1" w14:textId="18DA283E" w:rsidR="007C0E0E" w:rsidRPr="000A6C00" w:rsidRDefault="008036C0" w:rsidP="007206EA">
      <w:pPr>
        <w:spacing w:after="0"/>
        <w:ind w:left="-810" w:right="-720"/>
        <w:rPr>
          <w:sz w:val="20"/>
          <w:szCs w:val="20"/>
        </w:rPr>
      </w:pPr>
      <w:r w:rsidRPr="000A6C00">
        <w:rPr>
          <w:sz w:val="20"/>
          <w:szCs w:val="20"/>
        </w:rPr>
        <w:t>GPA: 3.</w:t>
      </w:r>
      <w:r w:rsidR="000C363F">
        <w:rPr>
          <w:sz w:val="20"/>
          <w:szCs w:val="20"/>
        </w:rPr>
        <w:t>80</w:t>
      </w:r>
    </w:p>
    <w:p w14:paraId="0E8A0F7F" w14:textId="1887869F" w:rsidR="00ED5F17" w:rsidRPr="00ED5F17" w:rsidRDefault="0026268B" w:rsidP="007206EA">
      <w:pPr>
        <w:spacing w:after="0"/>
        <w:ind w:left="-810" w:right="-720"/>
        <w:rPr>
          <w:rFonts w:asciiTheme="majorHAnsi" w:eastAsiaTheme="majorEastAsia" w:hAnsiTheme="majorHAnsi" w:cstheme="majorBidi"/>
          <w:b/>
          <w:iCs/>
          <w:color w:val="505046" w:themeColor="text2"/>
          <w:sz w:val="24"/>
          <w:szCs w:val="24"/>
        </w:rPr>
      </w:pPr>
      <w:r w:rsidRPr="00084106">
        <w:rPr>
          <w:rStyle w:val="Emphasis"/>
          <w:rFonts w:asciiTheme="majorHAnsi" w:eastAsiaTheme="majorEastAsia" w:hAnsiTheme="majorHAnsi" w:cstheme="majorBidi"/>
          <w:b/>
          <w:color w:val="505046" w:themeColor="text2"/>
          <w:sz w:val="24"/>
          <w:szCs w:val="24"/>
        </w:rPr>
        <w:t>Related Coursework:</w:t>
      </w:r>
    </w:p>
    <w:p w14:paraId="618144B7" w14:textId="4C136BC9" w:rsidR="00ED5F17" w:rsidRPr="00ED5F17" w:rsidRDefault="00ED5F17" w:rsidP="007206EA">
      <w:pPr>
        <w:spacing w:after="0"/>
        <w:ind w:left="-810" w:right="-720"/>
        <w:rPr>
          <w:b/>
          <w:sz w:val="20"/>
          <w:szCs w:val="20"/>
        </w:rPr>
      </w:pPr>
      <w:r w:rsidRPr="00ED5F17">
        <w:rPr>
          <w:b/>
          <w:sz w:val="20"/>
          <w:szCs w:val="20"/>
        </w:rPr>
        <w:t xml:space="preserve">ITIS 3135 | Web-Based Application Design and Development </w:t>
      </w:r>
    </w:p>
    <w:p w14:paraId="3736088F" w14:textId="69F53B68" w:rsidR="00ED5F17" w:rsidRPr="000A6C00" w:rsidRDefault="00ED5F17" w:rsidP="007206EA">
      <w:pPr>
        <w:pStyle w:val="ListParagraph"/>
        <w:numPr>
          <w:ilvl w:val="0"/>
          <w:numId w:val="19"/>
        </w:numPr>
        <w:spacing w:after="0"/>
        <w:ind w:left="-360" w:right="-720"/>
        <w:rPr>
          <w:bCs/>
          <w:sz w:val="20"/>
          <w:szCs w:val="20"/>
        </w:rPr>
      </w:pPr>
      <w:r w:rsidRPr="000A6C00">
        <w:rPr>
          <w:bCs/>
          <w:sz w:val="20"/>
          <w:szCs w:val="20"/>
        </w:rPr>
        <w:t>Learned the front-end side of web development using HTML, CSS, and Java</w:t>
      </w:r>
      <w:r w:rsidR="00D23A1C" w:rsidRPr="000A6C00">
        <w:rPr>
          <w:bCs/>
          <w:sz w:val="20"/>
          <w:szCs w:val="20"/>
        </w:rPr>
        <w:t>S</w:t>
      </w:r>
      <w:r w:rsidRPr="000A6C00">
        <w:rPr>
          <w:bCs/>
          <w:sz w:val="20"/>
          <w:szCs w:val="20"/>
        </w:rPr>
        <w:t xml:space="preserve">cript languages. </w:t>
      </w:r>
    </w:p>
    <w:p w14:paraId="2EF314E4" w14:textId="627F2129" w:rsidR="00ED5F17" w:rsidRPr="000A6C00" w:rsidRDefault="00ED5F17" w:rsidP="007206EA">
      <w:pPr>
        <w:pStyle w:val="ListParagraph"/>
        <w:numPr>
          <w:ilvl w:val="0"/>
          <w:numId w:val="19"/>
        </w:numPr>
        <w:spacing w:after="0"/>
        <w:ind w:left="-360" w:right="-720"/>
        <w:rPr>
          <w:bCs/>
          <w:sz w:val="20"/>
          <w:szCs w:val="20"/>
        </w:rPr>
      </w:pPr>
      <w:r w:rsidRPr="000A6C00">
        <w:rPr>
          <w:bCs/>
          <w:sz w:val="20"/>
          <w:szCs w:val="20"/>
        </w:rPr>
        <w:t>Designed and developed a website for a chosen client (</w:t>
      </w:r>
      <w:r w:rsidR="00154331">
        <w:rPr>
          <w:bCs/>
          <w:sz w:val="20"/>
          <w:szCs w:val="20"/>
        </w:rPr>
        <w:t xml:space="preserve">now published as </w:t>
      </w:r>
      <w:r w:rsidRPr="000A6C00">
        <w:rPr>
          <w:bCs/>
          <w:sz w:val="20"/>
          <w:szCs w:val="20"/>
        </w:rPr>
        <w:t xml:space="preserve">www.iammonast.com). </w:t>
      </w:r>
    </w:p>
    <w:p w14:paraId="3204B5BA" w14:textId="058211E5" w:rsidR="00ED5F17" w:rsidRPr="000A6C00" w:rsidRDefault="00ED5F17" w:rsidP="007206EA">
      <w:pPr>
        <w:pStyle w:val="ListParagraph"/>
        <w:numPr>
          <w:ilvl w:val="0"/>
          <w:numId w:val="19"/>
        </w:numPr>
        <w:spacing w:after="0"/>
        <w:ind w:left="-360" w:right="-720"/>
        <w:rPr>
          <w:bCs/>
          <w:sz w:val="20"/>
          <w:szCs w:val="20"/>
        </w:rPr>
      </w:pPr>
      <w:r w:rsidRPr="000A6C00">
        <w:rPr>
          <w:bCs/>
          <w:sz w:val="20"/>
          <w:szCs w:val="20"/>
        </w:rPr>
        <w:t xml:space="preserve">Conducted peer evaluations using heuristic evaluation to determine the level of usability for users. </w:t>
      </w:r>
    </w:p>
    <w:p w14:paraId="79BC81C0" w14:textId="77777777" w:rsidR="00ED5F17" w:rsidRPr="00ED5F17" w:rsidRDefault="00ED5F17" w:rsidP="007206EA">
      <w:pPr>
        <w:spacing w:after="0"/>
        <w:ind w:left="-810" w:right="-720"/>
        <w:rPr>
          <w:b/>
          <w:sz w:val="20"/>
          <w:szCs w:val="20"/>
        </w:rPr>
      </w:pPr>
      <w:r w:rsidRPr="00ED5F17">
        <w:rPr>
          <w:b/>
          <w:sz w:val="20"/>
          <w:szCs w:val="20"/>
        </w:rPr>
        <w:t xml:space="preserve">ITIS 6342 | Information Technology Project Management </w:t>
      </w:r>
    </w:p>
    <w:p w14:paraId="4FCA9324" w14:textId="75F7A17A" w:rsidR="00ED5F17" w:rsidRPr="000A6C00" w:rsidRDefault="00ED5F17" w:rsidP="007206EA">
      <w:pPr>
        <w:pStyle w:val="ListParagraph"/>
        <w:numPr>
          <w:ilvl w:val="0"/>
          <w:numId w:val="20"/>
        </w:numPr>
        <w:spacing w:after="0"/>
        <w:ind w:left="-360" w:right="360"/>
        <w:rPr>
          <w:bCs/>
          <w:sz w:val="20"/>
          <w:szCs w:val="20"/>
        </w:rPr>
      </w:pPr>
      <w:r w:rsidRPr="000A6C00">
        <w:rPr>
          <w:bCs/>
          <w:sz w:val="20"/>
          <w:szCs w:val="20"/>
        </w:rPr>
        <w:t>Understood the processes of project management such as</w:t>
      </w:r>
      <w:r w:rsidR="00154331">
        <w:rPr>
          <w:bCs/>
          <w:sz w:val="20"/>
          <w:szCs w:val="20"/>
        </w:rPr>
        <w:t xml:space="preserve"> agile methodology,</w:t>
      </w:r>
      <w:r w:rsidRPr="000A6C00">
        <w:rPr>
          <w:bCs/>
          <w:sz w:val="20"/>
          <w:szCs w:val="20"/>
        </w:rPr>
        <w:t xml:space="preserve"> system integration, development of client-specific solutions, and project justification. </w:t>
      </w:r>
    </w:p>
    <w:p w14:paraId="297BB79A" w14:textId="1D8079D9" w:rsidR="00ED5F17" w:rsidRPr="000A6C00" w:rsidRDefault="00FC15C5" w:rsidP="007206EA">
      <w:pPr>
        <w:pStyle w:val="ListParagraph"/>
        <w:numPr>
          <w:ilvl w:val="0"/>
          <w:numId w:val="20"/>
        </w:numPr>
        <w:spacing w:after="0"/>
        <w:ind w:left="-360" w:right="-720"/>
        <w:rPr>
          <w:bCs/>
          <w:sz w:val="20"/>
          <w:szCs w:val="20"/>
        </w:rPr>
      </w:pPr>
      <w:r w:rsidRPr="000A6C00">
        <w:rPr>
          <w:bCs/>
          <w:sz w:val="20"/>
          <w:szCs w:val="20"/>
        </w:rPr>
        <w:t>Collaborated</w:t>
      </w:r>
      <w:r w:rsidR="00ED5F17" w:rsidRPr="000A6C00">
        <w:rPr>
          <w:bCs/>
          <w:sz w:val="20"/>
          <w:szCs w:val="20"/>
        </w:rPr>
        <w:t xml:space="preserve"> with a team to solve client needs and plan the whole project management. </w:t>
      </w:r>
    </w:p>
    <w:p w14:paraId="3BA6EF95" w14:textId="48FDDE11" w:rsidR="00ED5F17" w:rsidRPr="000A6C00" w:rsidRDefault="00ED5F17" w:rsidP="007206EA">
      <w:pPr>
        <w:pStyle w:val="ListParagraph"/>
        <w:numPr>
          <w:ilvl w:val="0"/>
          <w:numId w:val="20"/>
        </w:numPr>
        <w:spacing w:after="0"/>
        <w:ind w:left="-360" w:right="-720"/>
        <w:rPr>
          <w:bCs/>
          <w:sz w:val="20"/>
          <w:szCs w:val="20"/>
        </w:rPr>
      </w:pPr>
      <w:r w:rsidRPr="000A6C00">
        <w:rPr>
          <w:bCs/>
          <w:sz w:val="20"/>
          <w:szCs w:val="20"/>
        </w:rPr>
        <w:t xml:space="preserve">Implemented a chat room using TCP client and server. </w:t>
      </w:r>
    </w:p>
    <w:p w14:paraId="0E42010C" w14:textId="6F65FAB4" w:rsidR="00ED5F17" w:rsidRPr="00ED5F17" w:rsidRDefault="00ED5F17" w:rsidP="007206EA">
      <w:pPr>
        <w:spacing w:after="0"/>
        <w:ind w:left="-810" w:right="-720"/>
        <w:rPr>
          <w:b/>
          <w:sz w:val="20"/>
          <w:szCs w:val="20"/>
        </w:rPr>
      </w:pPr>
      <w:r w:rsidRPr="00ED5F17">
        <w:rPr>
          <w:b/>
          <w:sz w:val="20"/>
          <w:szCs w:val="20"/>
        </w:rPr>
        <w:t xml:space="preserve">ITIS </w:t>
      </w:r>
      <w:r w:rsidR="00975771">
        <w:rPr>
          <w:b/>
          <w:sz w:val="20"/>
          <w:szCs w:val="20"/>
        </w:rPr>
        <w:t>6400</w:t>
      </w:r>
      <w:r w:rsidRPr="00ED5F17">
        <w:rPr>
          <w:b/>
          <w:sz w:val="20"/>
          <w:szCs w:val="20"/>
        </w:rPr>
        <w:t xml:space="preserve"> | </w:t>
      </w:r>
      <w:r w:rsidR="00975771">
        <w:rPr>
          <w:b/>
          <w:sz w:val="20"/>
          <w:szCs w:val="20"/>
        </w:rPr>
        <w:t>Human-Centered Inter</w:t>
      </w:r>
      <w:r w:rsidR="00032A4A">
        <w:rPr>
          <w:b/>
          <w:sz w:val="20"/>
          <w:szCs w:val="20"/>
        </w:rPr>
        <w:t>action</w:t>
      </w:r>
      <w:r w:rsidRPr="00ED5F17">
        <w:rPr>
          <w:b/>
          <w:sz w:val="20"/>
          <w:szCs w:val="20"/>
        </w:rPr>
        <w:t xml:space="preserve"> </w:t>
      </w:r>
    </w:p>
    <w:p w14:paraId="2E2AA137" w14:textId="30AA08E6" w:rsidR="0026268B" w:rsidRPr="00975771" w:rsidRDefault="00975771" w:rsidP="007206EA">
      <w:pPr>
        <w:pStyle w:val="ListParagraph"/>
        <w:numPr>
          <w:ilvl w:val="0"/>
          <w:numId w:val="21"/>
        </w:numPr>
        <w:spacing w:after="0"/>
        <w:ind w:left="-360" w:right="-720"/>
        <w:rPr>
          <w:bCs/>
          <w:sz w:val="20"/>
          <w:szCs w:val="20"/>
        </w:rPr>
      </w:pPr>
      <w:r>
        <w:rPr>
          <w:sz w:val="20"/>
          <w:szCs w:val="20"/>
        </w:rPr>
        <w:t>Researched and heuristically evaluated an existing interface to observe their design patterns.</w:t>
      </w:r>
    </w:p>
    <w:p w14:paraId="06241BCD" w14:textId="38898129" w:rsidR="00975771" w:rsidRDefault="006153A0" w:rsidP="007206EA">
      <w:pPr>
        <w:pStyle w:val="ListParagraph"/>
        <w:numPr>
          <w:ilvl w:val="0"/>
          <w:numId w:val="21"/>
        </w:numPr>
        <w:spacing w:after="0"/>
        <w:ind w:left="-360" w:right="-720"/>
        <w:rPr>
          <w:bCs/>
          <w:sz w:val="20"/>
          <w:szCs w:val="20"/>
        </w:rPr>
      </w:pPr>
      <w:r>
        <w:rPr>
          <w:bCs/>
          <w:sz w:val="20"/>
          <w:szCs w:val="20"/>
        </w:rPr>
        <w:t>Collaborated with a team to create a new solution for a problem by designing an interface.</w:t>
      </w:r>
    </w:p>
    <w:p w14:paraId="372C84C2" w14:textId="1BA72FF9" w:rsidR="006153A0" w:rsidRPr="000A6C00" w:rsidRDefault="006153A0" w:rsidP="007206EA">
      <w:pPr>
        <w:pStyle w:val="ListParagraph"/>
        <w:numPr>
          <w:ilvl w:val="0"/>
          <w:numId w:val="21"/>
        </w:numPr>
        <w:spacing w:after="0"/>
        <w:ind w:left="-360" w:right="-720"/>
        <w:rPr>
          <w:bCs/>
          <w:sz w:val="20"/>
          <w:szCs w:val="20"/>
        </w:rPr>
      </w:pPr>
      <w:r>
        <w:rPr>
          <w:bCs/>
          <w:sz w:val="20"/>
          <w:szCs w:val="20"/>
        </w:rPr>
        <w:t>The project consisted of the team</w:t>
      </w:r>
      <w:r w:rsidR="00E92287">
        <w:rPr>
          <w:bCs/>
          <w:sz w:val="20"/>
          <w:szCs w:val="20"/>
        </w:rPr>
        <w:t xml:space="preserve"> researching the best usability practices to ensure the most efficient user experience.</w:t>
      </w:r>
    </w:p>
    <w:tbl>
      <w:tblPr>
        <w:tblStyle w:val="TableGrid"/>
        <w:tblW w:w="6250" w:type="pct"/>
        <w:tblInd w:w="-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85"/>
        <w:gridCol w:w="10915"/>
      </w:tblGrid>
      <w:tr w:rsidR="005E088C" w:rsidRPr="000A6C00" w14:paraId="360DAB8A" w14:textId="77777777" w:rsidTr="00787D99">
        <w:tc>
          <w:tcPr>
            <w:tcW w:w="785" w:type="dxa"/>
            <w:tcMar>
              <w:right w:w="216" w:type="dxa"/>
            </w:tcMar>
            <w:vAlign w:val="bottom"/>
          </w:tcPr>
          <w:p w14:paraId="65889628" w14:textId="703698C4" w:rsidR="005E088C" w:rsidRPr="000A6C00" w:rsidRDefault="00075B13" w:rsidP="007206EA">
            <w:pPr>
              <w:pStyle w:val="Icons"/>
              <w:rPr>
                <w:sz w:val="20"/>
                <w:szCs w:val="20"/>
              </w:rPr>
            </w:pPr>
            <w:r w:rsidRPr="000A6C00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9C749F5" wp14:editId="0761C135">
                      <wp:extent cx="228600" cy="22860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D57686" id="Experience in circle icon" o:spid="_x0000_s1026" alt="Experience icon" style="width:18pt;height:18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1Fxqh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84c22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915" w:type="dxa"/>
          </w:tcPr>
          <w:p w14:paraId="43F556BF" w14:textId="77777777" w:rsidR="005E088C" w:rsidRPr="000A6C00" w:rsidRDefault="00852BD7" w:rsidP="007206EA">
            <w:pPr>
              <w:pStyle w:val="Heading1"/>
              <w:spacing w:before="80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Education:"/>
                <w:tag w:val="Education:"/>
                <w:id w:val="-2131392780"/>
                <w:placeholder>
                  <w:docPart w:val="F13FD9B442E74C9E80822EC4E9C45477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0A6C00">
                  <w:rPr>
                    <w:sz w:val="28"/>
                    <w:szCs w:val="28"/>
                  </w:rPr>
                  <w:t>Experience</w:t>
                </w:r>
              </w:sdtContent>
            </w:sdt>
          </w:p>
        </w:tc>
      </w:tr>
    </w:tbl>
    <w:p w14:paraId="457A91EB" w14:textId="29F48984" w:rsidR="005E088C" w:rsidRPr="000A6C00" w:rsidRDefault="00A37300" w:rsidP="007206EA">
      <w:pPr>
        <w:pStyle w:val="Heading2"/>
        <w:ind w:left="-810" w:right="-720"/>
        <w:rPr>
          <w:sz w:val="24"/>
          <w:szCs w:val="24"/>
        </w:rPr>
      </w:pPr>
      <w:r>
        <w:rPr>
          <w:sz w:val="24"/>
          <w:szCs w:val="24"/>
        </w:rPr>
        <w:t xml:space="preserve">Integration </w:t>
      </w:r>
      <w:r w:rsidR="00547202" w:rsidRPr="000A6C00">
        <w:rPr>
          <w:sz w:val="24"/>
          <w:szCs w:val="24"/>
        </w:rPr>
        <w:t>Technician/Inventory</w:t>
      </w:r>
      <w:r w:rsidR="00835CC7">
        <w:rPr>
          <w:sz w:val="24"/>
          <w:szCs w:val="24"/>
        </w:rPr>
        <w:t xml:space="preserve"> Specialist</w:t>
      </w:r>
      <w:r w:rsidR="00547202" w:rsidRPr="000A6C00">
        <w:rPr>
          <w:sz w:val="24"/>
          <w:szCs w:val="24"/>
        </w:rPr>
        <w:t xml:space="preserve"> at </w:t>
      </w:r>
      <w:r w:rsidR="00244169" w:rsidRPr="000A6C00">
        <w:rPr>
          <w:sz w:val="24"/>
          <w:szCs w:val="24"/>
        </w:rPr>
        <w:t>Classroom Support</w:t>
      </w:r>
      <w:r w:rsidR="005E088C" w:rsidRPr="000A6C00">
        <w:rPr>
          <w:sz w:val="24"/>
          <w:szCs w:val="24"/>
        </w:rPr>
        <w:t xml:space="preserve"> | </w:t>
      </w:r>
      <w:r w:rsidR="00244169" w:rsidRPr="000A6C00">
        <w:rPr>
          <w:rStyle w:val="Emphasis"/>
          <w:sz w:val="24"/>
          <w:szCs w:val="24"/>
        </w:rPr>
        <w:t>UNC Charlotte</w:t>
      </w:r>
    </w:p>
    <w:p w14:paraId="6CF2A622" w14:textId="74A70A38" w:rsidR="00547202" w:rsidRPr="00547202" w:rsidRDefault="00244169" w:rsidP="007206EA">
      <w:pPr>
        <w:pStyle w:val="Heading3"/>
        <w:ind w:left="-810" w:right="-720"/>
        <w:rPr>
          <w:sz w:val="22"/>
          <w:szCs w:val="22"/>
        </w:rPr>
      </w:pPr>
      <w:r w:rsidRPr="000A6C00">
        <w:rPr>
          <w:sz w:val="22"/>
          <w:szCs w:val="22"/>
        </w:rPr>
        <w:t>May 2018</w:t>
      </w:r>
      <w:r w:rsidR="005E088C" w:rsidRPr="000A6C00">
        <w:rPr>
          <w:sz w:val="22"/>
          <w:szCs w:val="22"/>
        </w:rPr>
        <w:t xml:space="preserve"> – </w:t>
      </w:r>
      <w:r w:rsidRPr="000A6C00">
        <w:rPr>
          <w:sz w:val="22"/>
          <w:szCs w:val="22"/>
        </w:rPr>
        <w:t>December 2020</w:t>
      </w:r>
    </w:p>
    <w:p w14:paraId="33DC5F10" w14:textId="3DDC61F3" w:rsidR="00547202" w:rsidRPr="000A6C00" w:rsidRDefault="00547202" w:rsidP="007206EA">
      <w:pPr>
        <w:pStyle w:val="ListParagraph"/>
        <w:numPr>
          <w:ilvl w:val="0"/>
          <w:numId w:val="16"/>
        </w:numPr>
        <w:spacing w:after="0"/>
        <w:ind w:left="-360" w:right="-720"/>
        <w:rPr>
          <w:sz w:val="20"/>
          <w:szCs w:val="20"/>
        </w:rPr>
      </w:pPr>
      <w:r w:rsidRPr="000A6C00">
        <w:rPr>
          <w:sz w:val="20"/>
          <w:szCs w:val="20"/>
        </w:rPr>
        <w:t xml:space="preserve">Assist </w:t>
      </w:r>
      <w:r w:rsidR="00BD7A49" w:rsidRPr="000A6C00">
        <w:rPr>
          <w:sz w:val="20"/>
          <w:szCs w:val="20"/>
        </w:rPr>
        <w:t>users</w:t>
      </w:r>
      <w:r w:rsidRPr="000A6C00">
        <w:rPr>
          <w:sz w:val="20"/>
          <w:szCs w:val="20"/>
        </w:rPr>
        <w:t xml:space="preserve"> in-person or using the Help Desk intercom</w:t>
      </w:r>
      <w:r w:rsidR="008E7633" w:rsidRPr="000A6C00">
        <w:rPr>
          <w:sz w:val="20"/>
          <w:szCs w:val="20"/>
        </w:rPr>
        <w:t>.</w:t>
      </w:r>
    </w:p>
    <w:p w14:paraId="2837B444" w14:textId="6F893B05" w:rsidR="00547202" w:rsidRPr="000A6C00" w:rsidRDefault="00547202" w:rsidP="007206EA">
      <w:pPr>
        <w:pStyle w:val="ListParagraph"/>
        <w:numPr>
          <w:ilvl w:val="0"/>
          <w:numId w:val="16"/>
        </w:numPr>
        <w:spacing w:after="0"/>
        <w:ind w:left="-360" w:right="-720"/>
        <w:rPr>
          <w:sz w:val="20"/>
          <w:szCs w:val="20"/>
        </w:rPr>
      </w:pPr>
      <w:r w:rsidRPr="000A6C00">
        <w:rPr>
          <w:sz w:val="20"/>
          <w:szCs w:val="20"/>
        </w:rPr>
        <w:t>Manage the learning space technology for the University</w:t>
      </w:r>
      <w:r w:rsidR="008E7633" w:rsidRPr="000A6C00">
        <w:rPr>
          <w:sz w:val="20"/>
          <w:szCs w:val="20"/>
        </w:rPr>
        <w:t>.</w:t>
      </w:r>
    </w:p>
    <w:p w14:paraId="55E4401A" w14:textId="038BF599" w:rsidR="005E088C" w:rsidRPr="000A6C00" w:rsidRDefault="00547202" w:rsidP="007206EA">
      <w:pPr>
        <w:pStyle w:val="ListParagraph"/>
        <w:numPr>
          <w:ilvl w:val="0"/>
          <w:numId w:val="16"/>
        </w:numPr>
        <w:spacing w:after="0"/>
        <w:ind w:left="-360"/>
        <w:rPr>
          <w:sz w:val="20"/>
          <w:szCs w:val="20"/>
        </w:rPr>
      </w:pPr>
      <w:r w:rsidRPr="000A6C00">
        <w:rPr>
          <w:sz w:val="20"/>
          <w:szCs w:val="20"/>
        </w:rPr>
        <w:t>Leadership and group work such as building and breaking down podiums, managing tickets through Cherwell Service Management, and administering the Inventory through</w:t>
      </w:r>
      <w:r w:rsidR="00BD7A49" w:rsidRPr="000A6C00">
        <w:rPr>
          <w:sz w:val="20"/>
          <w:szCs w:val="20"/>
        </w:rPr>
        <w:t xml:space="preserve"> </w:t>
      </w:r>
      <w:r w:rsidRPr="000A6C00">
        <w:rPr>
          <w:sz w:val="20"/>
          <w:szCs w:val="20"/>
        </w:rPr>
        <w:t>Smartsheets.</w:t>
      </w:r>
    </w:p>
    <w:p w14:paraId="307BFD7D" w14:textId="56D40C7C" w:rsidR="005E088C" w:rsidRPr="000A6C00" w:rsidRDefault="00972F1E" w:rsidP="007206EA">
      <w:pPr>
        <w:pStyle w:val="Heading2"/>
        <w:ind w:left="-810" w:right="-720"/>
        <w:rPr>
          <w:sz w:val="24"/>
          <w:szCs w:val="24"/>
        </w:rPr>
      </w:pPr>
      <w:r w:rsidRPr="000A6C00">
        <w:rPr>
          <w:sz w:val="24"/>
          <w:szCs w:val="24"/>
        </w:rPr>
        <w:t>Teaching Assistant</w:t>
      </w:r>
      <w:r w:rsidR="005E088C" w:rsidRPr="000A6C00">
        <w:rPr>
          <w:sz w:val="24"/>
          <w:szCs w:val="24"/>
        </w:rPr>
        <w:t xml:space="preserve"> | </w:t>
      </w:r>
      <w:r w:rsidRPr="000A6C00">
        <w:rPr>
          <w:rStyle w:val="Emphasis"/>
          <w:sz w:val="24"/>
          <w:szCs w:val="24"/>
        </w:rPr>
        <w:t>UNC Charlotte</w:t>
      </w:r>
    </w:p>
    <w:p w14:paraId="1FB8684C" w14:textId="5D4547F3" w:rsidR="005E088C" w:rsidRPr="000A6C00" w:rsidRDefault="00972F1E" w:rsidP="007206EA">
      <w:pPr>
        <w:pStyle w:val="Heading3"/>
        <w:ind w:left="-810" w:right="-720"/>
        <w:rPr>
          <w:sz w:val="22"/>
          <w:szCs w:val="22"/>
        </w:rPr>
      </w:pPr>
      <w:r w:rsidRPr="000A6C00">
        <w:rPr>
          <w:sz w:val="22"/>
          <w:szCs w:val="22"/>
        </w:rPr>
        <w:t>January 2021</w:t>
      </w:r>
      <w:r w:rsidR="005E088C" w:rsidRPr="000A6C00">
        <w:rPr>
          <w:sz w:val="22"/>
          <w:szCs w:val="22"/>
        </w:rPr>
        <w:t xml:space="preserve"> – </w:t>
      </w:r>
      <w:r w:rsidRPr="000A6C00">
        <w:rPr>
          <w:sz w:val="22"/>
          <w:szCs w:val="22"/>
        </w:rPr>
        <w:t>Present</w:t>
      </w:r>
    </w:p>
    <w:p w14:paraId="0085F4D2" w14:textId="1E540C69" w:rsidR="005E088C" w:rsidRPr="000A6C00" w:rsidRDefault="00D708DD" w:rsidP="007206EA">
      <w:pPr>
        <w:pStyle w:val="ListParagraph"/>
        <w:numPr>
          <w:ilvl w:val="0"/>
          <w:numId w:val="17"/>
        </w:numPr>
        <w:ind w:left="-360" w:right="-720"/>
        <w:rPr>
          <w:sz w:val="20"/>
          <w:szCs w:val="20"/>
        </w:rPr>
      </w:pPr>
      <w:r w:rsidRPr="000A6C00">
        <w:rPr>
          <w:sz w:val="20"/>
          <w:szCs w:val="20"/>
        </w:rPr>
        <w:t>Assist teaching staff with demonstrations.</w:t>
      </w:r>
    </w:p>
    <w:p w14:paraId="26F7EE1A" w14:textId="6568F2BD" w:rsidR="005B7BDF" w:rsidRPr="000A6C00" w:rsidRDefault="005B7BDF" w:rsidP="007206EA">
      <w:pPr>
        <w:pStyle w:val="ListParagraph"/>
        <w:numPr>
          <w:ilvl w:val="0"/>
          <w:numId w:val="17"/>
        </w:numPr>
        <w:ind w:left="-360" w:right="-720"/>
        <w:rPr>
          <w:sz w:val="20"/>
          <w:szCs w:val="20"/>
        </w:rPr>
      </w:pPr>
      <w:r w:rsidRPr="000A6C00">
        <w:rPr>
          <w:sz w:val="20"/>
          <w:szCs w:val="20"/>
        </w:rPr>
        <w:t>Develop/finaliz</w:t>
      </w:r>
      <w:r w:rsidR="00486CD8" w:rsidRPr="000A6C00">
        <w:rPr>
          <w:sz w:val="20"/>
          <w:szCs w:val="20"/>
        </w:rPr>
        <w:t>e</w:t>
      </w:r>
      <w:r w:rsidRPr="000A6C00">
        <w:rPr>
          <w:sz w:val="20"/>
          <w:szCs w:val="20"/>
        </w:rPr>
        <w:t xml:space="preserve"> homework assignments.</w:t>
      </w:r>
    </w:p>
    <w:p w14:paraId="196CDAD5" w14:textId="6C5E9521" w:rsidR="00D708DD" w:rsidRPr="000A6C00" w:rsidRDefault="005B7BDF" w:rsidP="007206EA">
      <w:pPr>
        <w:pStyle w:val="ListParagraph"/>
        <w:numPr>
          <w:ilvl w:val="0"/>
          <w:numId w:val="17"/>
        </w:numPr>
        <w:ind w:left="-360" w:right="-720"/>
        <w:rPr>
          <w:sz w:val="20"/>
          <w:szCs w:val="20"/>
        </w:rPr>
      </w:pPr>
      <w:r w:rsidRPr="000A6C00">
        <w:rPr>
          <w:sz w:val="20"/>
          <w:szCs w:val="20"/>
        </w:rPr>
        <w:t>Tutor</w:t>
      </w:r>
      <w:r w:rsidR="008E7633" w:rsidRPr="000A6C00">
        <w:rPr>
          <w:sz w:val="20"/>
          <w:szCs w:val="20"/>
        </w:rPr>
        <w:t xml:space="preserve"> students</w:t>
      </w:r>
      <w:r w:rsidRPr="000A6C00">
        <w:rPr>
          <w:sz w:val="20"/>
          <w:szCs w:val="20"/>
        </w:rPr>
        <w:t>, grad</w:t>
      </w:r>
      <w:r w:rsidR="008E7633" w:rsidRPr="000A6C00">
        <w:rPr>
          <w:sz w:val="20"/>
          <w:szCs w:val="20"/>
        </w:rPr>
        <w:t>e</w:t>
      </w:r>
      <w:r w:rsidRPr="000A6C00">
        <w:rPr>
          <w:sz w:val="20"/>
          <w:szCs w:val="20"/>
        </w:rPr>
        <w:t xml:space="preserve"> tests and assist with lab </w:t>
      </w:r>
      <w:proofErr w:type="gramStart"/>
      <w:r w:rsidRPr="000A6C00">
        <w:rPr>
          <w:sz w:val="20"/>
          <w:szCs w:val="20"/>
        </w:rPr>
        <w:t>sessions</w:t>
      </w:r>
      <w:proofErr w:type="gramEnd"/>
    </w:p>
    <w:tbl>
      <w:tblPr>
        <w:tblStyle w:val="TableGrid"/>
        <w:tblW w:w="6250" w:type="pct"/>
        <w:tblInd w:w="-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5"/>
        <w:gridCol w:w="10915"/>
      </w:tblGrid>
      <w:tr w:rsidR="00143224" w:rsidRPr="000A6C00" w14:paraId="12A8AD56" w14:textId="77777777" w:rsidTr="00787D99">
        <w:tc>
          <w:tcPr>
            <w:tcW w:w="785" w:type="dxa"/>
            <w:tcMar>
              <w:right w:w="216" w:type="dxa"/>
            </w:tcMar>
            <w:vAlign w:val="bottom"/>
          </w:tcPr>
          <w:p w14:paraId="2E0DBB29" w14:textId="77777777" w:rsidR="00143224" w:rsidRPr="000A6C00" w:rsidRDefault="00075B13" w:rsidP="007206EA">
            <w:pPr>
              <w:pStyle w:val="Icons"/>
              <w:rPr>
                <w:sz w:val="20"/>
                <w:szCs w:val="20"/>
              </w:rPr>
            </w:pPr>
            <w:r w:rsidRPr="000A6C00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6B358CA" wp14:editId="0F027CD4">
                      <wp:extent cx="228600" cy="22860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6AE635" id="Skills in circle icon" o:spid="_x0000_s1026" alt="Skills icon" style="width:18pt;height:18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84c22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915" w:type="dxa"/>
          </w:tcPr>
          <w:p w14:paraId="5FD1E770" w14:textId="77777777" w:rsidR="00143224" w:rsidRPr="000A6C00" w:rsidRDefault="00852BD7" w:rsidP="007206EA">
            <w:pPr>
              <w:pStyle w:val="Heading1"/>
              <w:spacing w:before="80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Skills:"/>
                <w:tag w:val="Skills:"/>
                <w:id w:val="-925109897"/>
                <w:placeholder>
                  <w:docPart w:val="2B049841B9364424A47330977C44250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0A6C00">
                  <w:rPr>
                    <w:sz w:val="28"/>
                    <w:szCs w:val="28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417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680"/>
        <w:gridCol w:w="5461"/>
      </w:tblGrid>
      <w:tr w:rsidR="00143224" w:rsidRPr="000A6C00" w14:paraId="06DDD30C" w14:textId="77777777" w:rsidTr="00CA4F18">
        <w:trPr>
          <w:trHeight w:val="801"/>
        </w:trPr>
        <w:tc>
          <w:tcPr>
            <w:tcW w:w="4680" w:type="dxa"/>
          </w:tcPr>
          <w:p w14:paraId="6C0E7EC7" w14:textId="6F907172" w:rsidR="00143224" w:rsidRPr="000A6C00" w:rsidRDefault="00D34A12" w:rsidP="007206EA">
            <w:pPr>
              <w:pStyle w:val="ListBullet"/>
              <w:spacing w:after="80" w:line="240" w:lineRule="auto"/>
              <w:rPr>
                <w:sz w:val="20"/>
                <w:szCs w:val="20"/>
              </w:rPr>
            </w:pPr>
            <w:r w:rsidRPr="000A6C00">
              <w:rPr>
                <w:sz w:val="20"/>
                <w:szCs w:val="20"/>
              </w:rPr>
              <w:t>Bilingual, fluent in both English and Tagalog</w:t>
            </w:r>
          </w:p>
          <w:p w14:paraId="03227D86" w14:textId="0EFD60A7" w:rsidR="00316CE4" w:rsidRPr="000A6C00" w:rsidRDefault="00D34A12" w:rsidP="007206EA">
            <w:pPr>
              <w:pStyle w:val="ListBullet"/>
              <w:spacing w:after="80" w:line="240" w:lineRule="auto"/>
              <w:rPr>
                <w:sz w:val="20"/>
                <w:szCs w:val="20"/>
              </w:rPr>
            </w:pPr>
            <w:r w:rsidRPr="000A6C00">
              <w:rPr>
                <w:sz w:val="20"/>
                <w:szCs w:val="20"/>
              </w:rPr>
              <w:t>Microsoft Office Specialist 2010 – Word, Word Expert, PowerPoint, Excel, Outlook</w:t>
            </w:r>
          </w:p>
        </w:tc>
        <w:tc>
          <w:tcPr>
            <w:tcW w:w="5461" w:type="dxa"/>
            <w:tcMar>
              <w:left w:w="576" w:type="dxa"/>
            </w:tcMar>
          </w:tcPr>
          <w:p w14:paraId="5D364070" w14:textId="5C07935D" w:rsidR="00143224" w:rsidRPr="000A6C00" w:rsidRDefault="00620395" w:rsidP="007206EA">
            <w:pPr>
              <w:pStyle w:val="ListBullet"/>
              <w:spacing w:after="40" w:line="240" w:lineRule="auto"/>
              <w:rPr>
                <w:sz w:val="20"/>
                <w:szCs w:val="20"/>
              </w:rPr>
            </w:pPr>
            <w:r w:rsidRPr="000A6C00">
              <w:rPr>
                <w:sz w:val="20"/>
                <w:szCs w:val="20"/>
              </w:rPr>
              <w:t>Java, HTML, CSS, MySQL, JavaScript</w:t>
            </w:r>
            <w:r w:rsidR="00CA40C9">
              <w:rPr>
                <w:sz w:val="20"/>
                <w:szCs w:val="20"/>
              </w:rPr>
              <w:t xml:space="preserve">, </w:t>
            </w:r>
            <w:r w:rsidR="00852BD7">
              <w:rPr>
                <w:sz w:val="20"/>
                <w:szCs w:val="20"/>
              </w:rPr>
              <w:t>Angular</w:t>
            </w:r>
            <w:r w:rsidR="00CA40C9">
              <w:rPr>
                <w:sz w:val="20"/>
                <w:szCs w:val="20"/>
              </w:rPr>
              <w:t xml:space="preserve">, </w:t>
            </w:r>
            <w:r w:rsidR="00852BD7">
              <w:rPr>
                <w:sz w:val="20"/>
                <w:szCs w:val="20"/>
              </w:rPr>
              <w:t>NodeJS</w:t>
            </w:r>
          </w:p>
          <w:p w14:paraId="055302D4" w14:textId="33FEEB08" w:rsidR="00F904FC" w:rsidRPr="000A6C00" w:rsidRDefault="00BF4DB1" w:rsidP="007206EA">
            <w:pPr>
              <w:pStyle w:val="ListBullet"/>
              <w:spacing w:after="8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Experience</w:t>
            </w:r>
            <w:r w:rsidR="00353699">
              <w:rPr>
                <w:sz w:val="20"/>
                <w:szCs w:val="20"/>
              </w:rPr>
              <w:t>/Interface</w:t>
            </w:r>
            <w:r>
              <w:rPr>
                <w:sz w:val="20"/>
                <w:szCs w:val="20"/>
              </w:rPr>
              <w:t xml:space="preserve"> Design</w:t>
            </w:r>
          </w:p>
          <w:p w14:paraId="5CA025FA" w14:textId="0D88902B" w:rsidR="00F904FC" w:rsidRPr="000A6C00" w:rsidRDefault="00951104" w:rsidP="007206EA">
            <w:pPr>
              <w:pStyle w:val="ListBullet"/>
              <w:spacing w:after="8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 and Software Troubleshooting</w:t>
            </w:r>
          </w:p>
        </w:tc>
      </w:tr>
    </w:tbl>
    <w:tbl>
      <w:tblPr>
        <w:tblStyle w:val="TableGrid"/>
        <w:tblW w:w="5425" w:type="pct"/>
        <w:tblInd w:w="-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5"/>
        <w:gridCol w:w="9371"/>
      </w:tblGrid>
      <w:tr w:rsidR="00AC7C34" w:rsidRPr="000A6C00" w14:paraId="3F41BAF1" w14:textId="77777777" w:rsidTr="00845656">
        <w:trPr>
          <w:trHeight w:val="144"/>
        </w:trPr>
        <w:tc>
          <w:tcPr>
            <w:tcW w:w="785" w:type="dxa"/>
            <w:tcMar>
              <w:right w:w="216" w:type="dxa"/>
            </w:tcMar>
            <w:vAlign w:val="bottom"/>
          </w:tcPr>
          <w:p w14:paraId="06F62411" w14:textId="77777777" w:rsidR="00AC7C34" w:rsidRPr="000A6C00" w:rsidRDefault="00075B13" w:rsidP="007206EA">
            <w:pPr>
              <w:pStyle w:val="Icons"/>
              <w:rPr>
                <w:sz w:val="20"/>
                <w:szCs w:val="20"/>
              </w:rPr>
            </w:pPr>
            <w:r w:rsidRPr="000A6C00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041D87D" wp14:editId="78E39C3F">
                      <wp:extent cx="228600" cy="22860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0A724E" id="Activities in circle icon" o:spid="_x0000_s1026" alt="Activities icon" style="width:18pt;height:18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84c22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71" w:type="dxa"/>
          </w:tcPr>
          <w:p w14:paraId="2BD25633" w14:textId="77777777" w:rsidR="00AC7C34" w:rsidRPr="000A6C00" w:rsidRDefault="00852BD7" w:rsidP="007206EA">
            <w:pPr>
              <w:pStyle w:val="Heading1"/>
              <w:spacing w:before="80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Activities:"/>
                <w:tag w:val="Activities:"/>
                <w:id w:val="-2061776476"/>
                <w:placeholder>
                  <w:docPart w:val="5E84FF63D0F24867A8DF54E4E97CF33A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0A6C00">
                  <w:rPr>
                    <w:sz w:val="28"/>
                    <w:szCs w:val="28"/>
                  </w:rPr>
                  <w:t>Activities</w:t>
                </w:r>
              </w:sdtContent>
            </w:sdt>
          </w:p>
        </w:tc>
      </w:tr>
    </w:tbl>
    <w:p w14:paraId="1E9DB031" w14:textId="77777777" w:rsidR="00DC19C9" w:rsidRPr="00DC19C9" w:rsidRDefault="009A3E24" w:rsidP="00DC19C9">
      <w:pPr>
        <w:pStyle w:val="ListParagraph"/>
        <w:numPr>
          <w:ilvl w:val="0"/>
          <w:numId w:val="22"/>
        </w:numPr>
        <w:spacing w:after="0"/>
        <w:ind w:left="-360"/>
        <w:rPr>
          <w:sz w:val="20"/>
          <w:szCs w:val="20"/>
        </w:rPr>
      </w:pPr>
      <w:r w:rsidRPr="00DC19C9">
        <w:rPr>
          <w:sz w:val="20"/>
          <w:szCs w:val="20"/>
        </w:rPr>
        <w:t>UNCC Filipino-American Student Union (FASU) Social Media Co-Director</w:t>
      </w:r>
    </w:p>
    <w:p w14:paraId="57AD9647" w14:textId="3D2DBC4D" w:rsidR="007A0F44" w:rsidRPr="00DC19C9" w:rsidRDefault="00DC19C9" w:rsidP="00DC19C9">
      <w:pPr>
        <w:pStyle w:val="ListParagraph"/>
        <w:numPr>
          <w:ilvl w:val="0"/>
          <w:numId w:val="22"/>
        </w:numPr>
        <w:spacing w:after="0"/>
        <w:ind w:left="-360"/>
        <w:rPr>
          <w:sz w:val="20"/>
          <w:szCs w:val="20"/>
        </w:rPr>
      </w:pPr>
      <w:r w:rsidRPr="00DC19C9">
        <w:rPr>
          <w:sz w:val="20"/>
          <w:szCs w:val="20"/>
        </w:rPr>
        <w:t>City Church Volunteer</w:t>
      </w:r>
    </w:p>
    <w:sectPr w:rsidR="007A0F44" w:rsidRPr="00DC19C9" w:rsidSect="00CA4F18">
      <w:footerReference w:type="default" r:id="rId12"/>
      <w:headerReference w:type="first" r:id="rId13"/>
      <w:pgSz w:w="12240" w:h="15840" w:code="1"/>
      <w:pgMar w:top="0" w:right="720" w:bottom="270" w:left="2160" w:header="0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558A3" w14:textId="77777777" w:rsidR="005D1A13" w:rsidRDefault="005D1A13" w:rsidP="00F534FB">
      <w:pPr>
        <w:spacing w:after="0"/>
      </w:pPr>
      <w:r>
        <w:separator/>
      </w:r>
    </w:p>
  </w:endnote>
  <w:endnote w:type="continuationSeparator" w:id="0">
    <w:p w14:paraId="7428843E" w14:textId="77777777" w:rsidR="005D1A13" w:rsidRDefault="005D1A1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9147D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81E2E" w14:textId="77777777" w:rsidR="005D1A13" w:rsidRDefault="005D1A13" w:rsidP="00F534FB">
      <w:pPr>
        <w:spacing w:after="0"/>
      </w:pPr>
      <w:r>
        <w:separator/>
      </w:r>
    </w:p>
  </w:footnote>
  <w:footnote w:type="continuationSeparator" w:id="0">
    <w:p w14:paraId="0B111B04" w14:textId="77777777" w:rsidR="005D1A13" w:rsidRDefault="005D1A1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E5DD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FC0C673" wp14:editId="1F54CD5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15062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15062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8CC2D7" id="Rectangle 1" o:spid="_x0000_s1026" alt="&quot;&quot;" style="position:absolute;margin-left:560.8pt;margin-top:0;width:612pt;height:90.6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" fillcolor="#eeece1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E84C22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84C22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84C2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571EB3"/>
    <w:multiLevelType w:val="hybridMultilevel"/>
    <w:tmpl w:val="27704FB4"/>
    <w:lvl w:ilvl="0" w:tplc="06E00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4C22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84C22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01A3FB7"/>
    <w:multiLevelType w:val="hybridMultilevel"/>
    <w:tmpl w:val="43CEB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84C22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84C2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E471D"/>
    <w:multiLevelType w:val="hybridMultilevel"/>
    <w:tmpl w:val="79B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4C22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05F10"/>
    <w:multiLevelType w:val="hybridMultilevel"/>
    <w:tmpl w:val="43F0BA82"/>
    <w:lvl w:ilvl="0" w:tplc="2BCEFBFC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E84C22" w:themeColor="accent1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BE134F5"/>
    <w:multiLevelType w:val="hybridMultilevel"/>
    <w:tmpl w:val="F1B40FBE"/>
    <w:lvl w:ilvl="0" w:tplc="2BCEF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4C22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503AB"/>
    <w:multiLevelType w:val="hybridMultilevel"/>
    <w:tmpl w:val="0F323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4C22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D653D"/>
    <w:multiLevelType w:val="hybridMultilevel"/>
    <w:tmpl w:val="BAEC7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E84C22" w:themeColor="accen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1"/>
  </w:num>
  <w:num w:numId="17">
    <w:abstractNumId w:val="19"/>
  </w:num>
  <w:num w:numId="18">
    <w:abstractNumId w:val="13"/>
  </w:num>
  <w:num w:numId="19">
    <w:abstractNumId w:val="20"/>
  </w:num>
  <w:num w:numId="20">
    <w:abstractNumId w:val="18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12"/>
    <w:rsid w:val="00002750"/>
    <w:rsid w:val="00004D4E"/>
    <w:rsid w:val="00011895"/>
    <w:rsid w:val="00013818"/>
    <w:rsid w:val="00024730"/>
    <w:rsid w:val="00032A4A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4106"/>
    <w:rsid w:val="00092692"/>
    <w:rsid w:val="00096203"/>
    <w:rsid w:val="000A0229"/>
    <w:rsid w:val="000A1A1A"/>
    <w:rsid w:val="000A6C00"/>
    <w:rsid w:val="000A7693"/>
    <w:rsid w:val="000C363F"/>
    <w:rsid w:val="000C5359"/>
    <w:rsid w:val="000D46FD"/>
    <w:rsid w:val="000E24AC"/>
    <w:rsid w:val="000E4A73"/>
    <w:rsid w:val="000F79EA"/>
    <w:rsid w:val="00111927"/>
    <w:rsid w:val="0013244E"/>
    <w:rsid w:val="00134F92"/>
    <w:rsid w:val="00137DC1"/>
    <w:rsid w:val="00143224"/>
    <w:rsid w:val="00145B33"/>
    <w:rsid w:val="001468F3"/>
    <w:rsid w:val="00152C3A"/>
    <w:rsid w:val="001539C4"/>
    <w:rsid w:val="00154331"/>
    <w:rsid w:val="00162BEE"/>
    <w:rsid w:val="00171E1B"/>
    <w:rsid w:val="001817DF"/>
    <w:rsid w:val="00182F07"/>
    <w:rsid w:val="001858BD"/>
    <w:rsid w:val="00192573"/>
    <w:rsid w:val="00194A3D"/>
    <w:rsid w:val="00197261"/>
    <w:rsid w:val="001A2A99"/>
    <w:rsid w:val="001A3620"/>
    <w:rsid w:val="001A6641"/>
    <w:rsid w:val="001B0811"/>
    <w:rsid w:val="001B1DB6"/>
    <w:rsid w:val="001B3B5F"/>
    <w:rsid w:val="001B720C"/>
    <w:rsid w:val="001C0DEE"/>
    <w:rsid w:val="001C3957"/>
    <w:rsid w:val="001C46E5"/>
    <w:rsid w:val="001E08A4"/>
    <w:rsid w:val="001E4334"/>
    <w:rsid w:val="0020735F"/>
    <w:rsid w:val="002076D7"/>
    <w:rsid w:val="00213A36"/>
    <w:rsid w:val="002146F8"/>
    <w:rsid w:val="00215593"/>
    <w:rsid w:val="00217917"/>
    <w:rsid w:val="002372E8"/>
    <w:rsid w:val="0023768B"/>
    <w:rsid w:val="00244169"/>
    <w:rsid w:val="0025078C"/>
    <w:rsid w:val="0025163F"/>
    <w:rsid w:val="00254330"/>
    <w:rsid w:val="00260F01"/>
    <w:rsid w:val="0026268B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5C92"/>
    <w:rsid w:val="0035004C"/>
    <w:rsid w:val="00353699"/>
    <w:rsid w:val="0035466F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1055"/>
    <w:rsid w:val="00465113"/>
    <w:rsid w:val="00467F3F"/>
    <w:rsid w:val="004727C2"/>
    <w:rsid w:val="00476144"/>
    <w:rsid w:val="00486CD8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7202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7BDF"/>
    <w:rsid w:val="005C2898"/>
    <w:rsid w:val="005C62A1"/>
    <w:rsid w:val="005D0108"/>
    <w:rsid w:val="005D1A13"/>
    <w:rsid w:val="005D3E5B"/>
    <w:rsid w:val="005E088C"/>
    <w:rsid w:val="005E3896"/>
    <w:rsid w:val="005E6E43"/>
    <w:rsid w:val="005F4455"/>
    <w:rsid w:val="006000B9"/>
    <w:rsid w:val="006104FF"/>
    <w:rsid w:val="00614B7C"/>
    <w:rsid w:val="006153A0"/>
    <w:rsid w:val="00620395"/>
    <w:rsid w:val="0062239B"/>
    <w:rsid w:val="00625B8A"/>
    <w:rsid w:val="00644D4E"/>
    <w:rsid w:val="00646D01"/>
    <w:rsid w:val="00663536"/>
    <w:rsid w:val="006648D4"/>
    <w:rsid w:val="00664F2D"/>
    <w:rsid w:val="00666F2C"/>
    <w:rsid w:val="00673F18"/>
    <w:rsid w:val="00676CEB"/>
    <w:rsid w:val="00683A86"/>
    <w:rsid w:val="0069300B"/>
    <w:rsid w:val="006A05E9"/>
    <w:rsid w:val="006A4C72"/>
    <w:rsid w:val="006D65F8"/>
    <w:rsid w:val="006F4D23"/>
    <w:rsid w:val="007027BB"/>
    <w:rsid w:val="007175B9"/>
    <w:rsid w:val="007206EA"/>
    <w:rsid w:val="007215A9"/>
    <w:rsid w:val="007253E8"/>
    <w:rsid w:val="0073246D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87D99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036C0"/>
    <w:rsid w:val="00812148"/>
    <w:rsid w:val="00814B43"/>
    <w:rsid w:val="00814FA5"/>
    <w:rsid w:val="0083016A"/>
    <w:rsid w:val="00835CC7"/>
    <w:rsid w:val="00845656"/>
    <w:rsid w:val="00846AAE"/>
    <w:rsid w:val="00852BD7"/>
    <w:rsid w:val="00867081"/>
    <w:rsid w:val="00867E23"/>
    <w:rsid w:val="008771D3"/>
    <w:rsid w:val="00882535"/>
    <w:rsid w:val="0089542A"/>
    <w:rsid w:val="008978E8"/>
    <w:rsid w:val="008A02C4"/>
    <w:rsid w:val="008A49A0"/>
    <w:rsid w:val="008A6538"/>
    <w:rsid w:val="008B5C20"/>
    <w:rsid w:val="008B73EE"/>
    <w:rsid w:val="008D4FC8"/>
    <w:rsid w:val="008D5A80"/>
    <w:rsid w:val="008E5483"/>
    <w:rsid w:val="008E7633"/>
    <w:rsid w:val="008F4532"/>
    <w:rsid w:val="00921B40"/>
    <w:rsid w:val="00933CCA"/>
    <w:rsid w:val="0093795C"/>
    <w:rsid w:val="009411E8"/>
    <w:rsid w:val="00951104"/>
    <w:rsid w:val="00952C89"/>
    <w:rsid w:val="009540F4"/>
    <w:rsid w:val="00956B75"/>
    <w:rsid w:val="00972F1E"/>
    <w:rsid w:val="00975771"/>
    <w:rsid w:val="00981CB8"/>
    <w:rsid w:val="0098507F"/>
    <w:rsid w:val="009918BB"/>
    <w:rsid w:val="009931F7"/>
    <w:rsid w:val="00994768"/>
    <w:rsid w:val="00997E02"/>
    <w:rsid w:val="009A3E24"/>
    <w:rsid w:val="009A3F4C"/>
    <w:rsid w:val="009B0913"/>
    <w:rsid w:val="009B3F5E"/>
    <w:rsid w:val="009B4952"/>
    <w:rsid w:val="009C0C41"/>
    <w:rsid w:val="009C63EE"/>
    <w:rsid w:val="009D0878"/>
    <w:rsid w:val="009D449D"/>
    <w:rsid w:val="009E62E6"/>
    <w:rsid w:val="009E65EC"/>
    <w:rsid w:val="009F2058"/>
    <w:rsid w:val="009F391D"/>
    <w:rsid w:val="00A04482"/>
    <w:rsid w:val="00A1144C"/>
    <w:rsid w:val="00A1329C"/>
    <w:rsid w:val="00A25023"/>
    <w:rsid w:val="00A2760D"/>
    <w:rsid w:val="00A32321"/>
    <w:rsid w:val="00A37300"/>
    <w:rsid w:val="00A412F1"/>
    <w:rsid w:val="00A42CE4"/>
    <w:rsid w:val="00A56B81"/>
    <w:rsid w:val="00A62270"/>
    <w:rsid w:val="00A6314E"/>
    <w:rsid w:val="00A77B4D"/>
    <w:rsid w:val="00A8052D"/>
    <w:rsid w:val="00A9077F"/>
    <w:rsid w:val="00AA04BD"/>
    <w:rsid w:val="00AA276C"/>
    <w:rsid w:val="00AB35B5"/>
    <w:rsid w:val="00AB673E"/>
    <w:rsid w:val="00AC7C34"/>
    <w:rsid w:val="00AD121E"/>
    <w:rsid w:val="00AD518A"/>
    <w:rsid w:val="00AD6216"/>
    <w:rsid w:val="00AE2F61"/>
    <w:rsid w:val="00AE313B"/>
    <w:rsid w:val="00AE7650"/>
    <w:rsid w:val="00AF6578"/>
    <w:rsid w:val="00B112B1"/>
    <w:rsid w:val="00B1221A"/>
    <w:rsid w:val="00B204FE"/>
    <w:rsid w:val="00B25746"/>
    <w:rsid w:val="00B47E1E"/>
    <w:rsid w:val="00B54661"/>
    <w:rsid w:val="00B55487"/>
    <w:rsid w:val="00B763B5"/>
    <w:rsid w:val="00B85CC0"/>
    <w:rsid w:val="00B90654"/>
    <w:rsid w:val="00B91175"/>
    <w:rsid w:val="00BA71B3"/>
    <w:rsid w:val="00BB1C1D"/>
    <w:rsid w:val="00BB34BE"/>
    <w:rsid w:val="00BC0E1A"/>
    <w:rsid w:val="00BC1472"/>
    <w:rsid w:val="00BD2DD6"/>
    <w:rsid w:val="00BD55EE"/>
    <w:rsid w:val="00BD7A49"/>
    <w:rsid w:val="00BF4DB1"/>
    <w:rsid w:val="00C0155C"/>
    <w:rsid w:val="00C3233C"/>
    <w:rsid w:val="00C328F1"/>
    <w:rsid w:val="00C3763A"/>
    <w:rsid w:val="00C467CD"/>
    <w:rsid w:val="00C60281"/>
    <w:rsid w:val="00C779DA"/>
    <w:rsid w:val="00C814F7"/>
    <w:rsid w:val="00C81C04"/>
    <w:rsid w:val="00C91B4B"/>
    <w:rsid w:val="00C93DE1"/>
    <w:rsid w:val="00CA1443"/>
    <w:rsid w:val="00CA1ED0"/>
    <w:rsid w:val="00CA2E0A"/>
    <w:rsid w:val="00CA40C9"/>
    <w:rsid w:val="00CA4F18"/>
    <w:rsid w:val="00CA7E81"/>
    <w:rsid w:val="00CB3192"/>
    <w:rsid w:val="00CC1E5C"/>
    <w:rsid w:val="00CD1043"/>
    <w:rsid w:val="00CE2C76"/>
    <w:rsid w:val="00D046EF"/>
    <w:rsid w:val="00D22E33"/>
    <w:rsid w:val="00D23A1C"/>
    <w:rsid w:val="00D34A12"/>
    <w:rsid w:val="00D35BBD"/>
    <w:rsid w:val="00D37FAD"/>
    <w:rsid w:val="00D45FAB"/>
    <w:rsid w:val="00D5184A"/>
    <w:rsid w:val="00D534B5"/>
    <w:rsid w:val="00D5627D"/>
    <w:rsid w:val="00D6600D"/>
    <w:rsid w:val="00D70757"/>
    <w:rsid w:val="00D708DD"/>
    <w:rsid w:val="00D728D5"/>
    <w:rsid w:val="00D73C98"/>
    <w:rsid w:val="00D77483"/>
    <w:rsid w:val="00D7797C"/>
    <w:rsid w:val="00D83EA1"/>
    <w:rsid w:val="00D8583D"/>
    <w:rsid w:val="00D85CA4"/>
    <w:rsid w:val="00DA6B23"/>
    <w:rsid w:val="00DB0B61"/>
    <w:rsid w:val="00DC19C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47DB"/>
    <w:rsid w:val="00E379DC"/>
    <w:rsid w:val="00E46808"/>
    <w:rsid w:val="00E5521B"/>
    <w:rsid w:val="00E61D86"/>
    <w:rsid w:val="00E61FB1"/>
    <w:rsid w:val="00E63862"/>
    <w:rsid w:val="00E665C1"/>
    <w:rsid w:val="00E72DA3"/>
    <w:rsid w:val="00E92287"/>
    <w:rsid w:val="00E97BD9"/>
    <w:rsid w:val="00ED5F17"/>
    <w:rsid w:val="00EE0848"/>
    <w:rsid w:val="00EE1702"/>
    <w:rsid w:val="00EE6851"/>
    <w:rsid w:val="00F03B1E"/>
    <w:rsid w:val="00F03F2C"/>
    <w:rsid w:val="00F112E0"/>
    <w:rsid w:val="00F1202D"/>
    <w:rsid w:val="00F217AB"/>
    <w:rsid w:val="00F35A06"/>
    <w:rsid w:val="00F406F0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A6438"/>
    <w:rsid w:val="00FB0F18"/>
    <w:rsid w:val="00FB6697"/>
    <w:rsid w:val="00FC15C5"/>
    <w:rsid w:val="00FE18B2"/>
    <w:rsid w:val="00FE5B04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531A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808070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505046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E84C22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78230C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78230C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505046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505046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E84C22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505046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808070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505046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505046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E84C22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E84C22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505046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20395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BD7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ildred-barlis-0a0282142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anc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984E6D570B496CA7F40ACEB70C3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72732-32B1-48B1-A232-1212F748FF41}"/>
      </w:docPartPr>
      <w:docPartBody>
        <w:p w:rsidR="008E283B" w:rsidRDefault="00851A28">
          <w:pPr>
            <w:pStyle w:val="D3984E6D570B496CA7F40ACEB70C3D86"/>
          </w:pPr>
          <w:r w:rsidRPr="009D0878">
            <w:t>Address</w:t>
          </w:r>
        </w:p>
      </w:docPartBody>
    </w:docPart>
    <w:docPart>
      <w:docPartPr>
        <w:name w:val="C3C659C32EC2429496466B7331E6D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4B0A3-1501-44DA-96C7-52EDFF2C4FE6}"/>
      </w:docPartPr>
      <w:docPartBody>
        <w:p w:rsidR="008E283B" w:rsidRDefault="00851A28">
          <w:pPr>
            <w:pStyle w:val="C3C659C32EC2429496466B7331E6D6A8"/>
          </w:pPr>
          <w:r w:rsidRPr="009D0878">
            <w:t>Phone</w:t>
          </w:r>
        </w:p>
      </w:docPartBody>
    </w:docPart>
    <w:docPart>
      <w:docPartPr>
        <w:name w:val="B5542F6732E240B2B2A87A5F9B39D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B4A3B-3926-4362-B8AB-B8D0B47DEED7}"/>
      </w:docPartPr>
      <w:docPartBody>
        <w:p w:rsidR="008E283B" w:rsidRDefault="00851A28">
          <w:pPr>
            <w:pStyle w:val="B5542F6732E240B2B2A87A5F9B39D71B"/>
          </w:pPr>
          <w:r w:rsidRPr="009D0878">
            <w:t>Email</w:t>
          </w:r>
        </w:p>
      </w:docPartBody>
    </w:docPart>
    <w:docPart>
      <w:docPartPr>
        <w:name w:val="DB28850A926D42AC9319FCCFEADC1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45F9D-079C-404C-B268-0891D3474B5C}"/>
      </w:docPartPr>
      <w:docPartBody>
        <w:p w:rsidR="008E283B" w:rsidRDefault="00851A28">
          <w:pPr>
            <w:pStyle w:val="DB28850A926D42AC9319FCCFEADC1659"/>
          </w:pPr>
          <w:r w:rsidRPr="009D0878">
            <w:t>LinkedIn Profile</w:t>
          </w:r>
        </w:p>
      </w:docPartBody>
    </w:docPart>
    <w:docPart>
      <w:docPartPr>
        <w:name w:val="04C16F42CB3541E9B85D06690E305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3B9B6-3A0A-4D93-BC1D-C779FF6AC768}"/>
      </w:docPartPr>
      <w:docPartBody>
        <w:p w:rsidR="008E283B" w:rsidRDefault="00851A28">
          <w:pPr>
            <w:pStyle w:val="04C16F42CB3541E9B85D06690E3057BB"/>
          </w:pPr>
          <w:r w:rsidRPr="00D85CA4">
            <w:t>Objective</w:t>
          </w:r>
        </w:p>
      </w:docPartBody>
    </w:docPart>
    <w:docPart>
      <w:docPartPr>
        <w:name w:val="2F92F5628EC64E1E9CCA926316752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6C4E0-31FF-421D-AF25-CA2019085BCD}"/>
      </w:docPartPr>
      <w:docPartBody>
        <w:p w:rsidR="008E283B" w:rsidRDefault="00851A28">
          <w:pPr>
            <w:pStyle w:val="2F92F5628EC64E1E9CCA9263167527BF"/>
          </w:pPr>
          <w:r w:rsidRPr="00565B06">
            <w:t>Education</w:t>
          </w:r>
        </w:p>
      </w:docPartBody>
    </w:docPart>
    <w:docPart>
      <w:docPartPr>
        <w:name w:val="F13FD9B442E74C9E80822EC4E9C45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A6737-BACC-4AA7-8E87-BC7CDA00B5F9}"/>
      </w:docPartPr>
      <w:docPartBody>
        <w:p w:rsidR="008E283B" w:rsidRDefault="00851A28">
          <w:pPr>
            <w:pStyle w:val="F13FD9B442E74C9E80822EC4E9C45477"/>
          </w:pPr>
          <w:r w:rsidRPr="00565B06">
            <w:t>Experience</w:t>
          </w:r>
        </w:p>
      </w:docPartBody>
    </w:docPart>
    <w:docPart>
      <w:docPartPr>
        <w:name w:val="2B049841B9364424A47330977C442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9A15D-C231-485C-ADCE-079F98BA61F2}"/>
      </w:docPartPr>
      <w:docPartBody>
        <w:p w:rsidR="008E283B" w:rsidRDefault="00851A28">
          <w:pPr>
            <w:pStyle w:val="2B049841B9364424A47330977C442503"/>
          </w:pPr>
          <w:r w:rsidRPr="00565B06">
            <w:t>Skills</w:t>
          </w:r>
        </w:p>
      </w:docPartBody>
    </w:docPart>
    <w:docPart>
      <w:docPartPr>
        <w:name w:val="5E84FF63D0F24867A8DF54E4E97CF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BBFAD-DAEF-4299-A179-2BA791E3E0C8}"/>
      </w:docPartPr>
      <w:docPartBody>
        <w:p w:rsidR="008E283B" w:rsidRDefault="00851A28">
          <w:pPr>
            <w:pStyle w:val="5E84FF63D0F24867A8DF54E4E97CF33A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3B"/>
    <w:rsid w:val="000D36B4"/>
    <w:rsid w:val="006557A9"/>
    <w:rsid w:val="00742286"/>
    <w:rsid w:val="00851A28"/>
    <w:rsid w:val="008E283B"/>
    <w:rsid w:val="00CD5EBE"/>
    <w:rsid w:val="00D9153D"/>
    <w:rsid w:val="00E1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984E6D570B496CA7F40ACEB70C3D86">
    <w:name w:val="D3984E6D570B496CA7F40ACEB70C3D86"/>
  </w:style>
  <w:style w:type="paragraph" w:customStyle="1" w:styleId="C3C659C32EC2429496466B7331E6D6A8">
    <w:name w:val="C3C659C32EC2429496466B7331E6D6A8"/>
  </w:style>
  <w:style w:type="paragraph" w:customStyle="1" w:styleId="B5542F6732E240B2B2A87A5F9B39D71B">
    <w:name w:val="B5542F6732E240B2B2A87A5F9B39D71B"/>
  </w:style>
  <w:style w:type="paragraph" w:customStyle="1" w:styleId="DB28850A926D42AC9319FCCFEADC1659">
    <w:name w:val="DB28850A926D42AC9319FCCFEADC1659"/>
  </w:style>
  <w:style w:type="paragraph" w:customStyle="1" w:styleId="04C16F42CB3541E9B85D06690E3057BB">
    <w:name w:val="04C16F42CB3541E9B85D06690E3057BB"/>
  </w:style>
  <w:style w:type="paragraph" w:customStyle="1" w:styleId="2F92F5628EC64E1E9CCA9263167527BF">
    <w:name w:val="2F92F5628EC64E1E9CCA9263167527B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13FD9B442E74C9E80822EC4E9C45477">
    <w:name w:val="F13FD9B442E74C9E80822EC4E9C45477"/>
  </w:style>
  <w:style w:type="paragraph" w:customStyle="1" w:styleId="2B049841B9364424A47330977C442503">
    <w:name w:val="2B049841B9364424A47330977C442503"/>
  </w:style>
  <w:style w:type="paragraph" w:customStyle="1" w:styleId="5E84FF63D0F24867A8DF54E4E97CF33A">
    <w:name w:val="5E84FF63D0F24867A8DF54E4E97CF33A"/>
  </w:style>
  <w:style w:type="paragraph" w:customStyle="1" w:styleId="F4A3FB3EADBB4F95A23C884DA3DB1A89">
    <w:name w:val="F4A3FB3EADBB4F95A23C884DA3DB1A89"/>
    <w:rsid w:val="00D91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Charlotte, NC</CompanyAddress>
  <CompanyPhone>(704) 685-6900</CompanyPhone>
  <CompanyFax/>
  <CompanyEmail>vianca.barlis@gmail.com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 Profile</cp:keywords>
  <dc:description/>
  <cp:lastModifiedBy/>
  <cp:revision>1</cp:revision>
  <dcterms:created xsi:type="dcterms:W3CDTF">2020-12-30T16:24:00Z</dcterms:created>
  <dcterms:modified xsi:type="dcterms:W3CDTF">2021-05-04T18:19:00Z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